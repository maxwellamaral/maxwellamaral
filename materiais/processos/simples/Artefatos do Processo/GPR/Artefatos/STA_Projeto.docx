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EA78" w14:textId="77777777" w:rsidR="002B272E" w:rsidRDefault="000A3E2B" w:rsidP="002B272E">
      <w:pPr>
        <w:pStyle w:val="Ttulo"/>
        <w:jc w:val="right"/>
        <w:rPr>
          <w:color w:val="000080"/>
          <w:lang w:val="pt-BR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D684D">
        <w:rPr>
          <w:color w:val="000080"/>
          <w:lang w:val="pt-BR"/>
        </w:rPr>
        <w:t>STAxxxx</w:t>
      </w:r>
      <w:proofErr w:type="spellEnd"/>
      <w:r w:rsidR="004949A3">
        <w:rPr>
          <w:color w:val="000080"/>
          <w:lang w:val="pt-BR"/>
        </w:rPr>
        <w:t>- &lt;Nome do Projeto&gt;</w:t>
      </w:r>
      <w:r>
        <w:rPr>
          <w:color w:val="000080"/>
          <w:lang w:val="pt-BR"/>
        </w:rPr>
        <w:fldChar w:fldCharType="end"/>
      </w:r>
    </w:p>
    <w:p w14:paraId="3D2FA8D4" w14:textId="77777777" w:rsidR="002B272E" w:rsidRDefault="00ED684D" w:rsidP="002B272E">
      <w:pPr>
        <w:pStyle w:val="Ttulo"/>
        <w:jc w:val="right"/>
        <w:rPr>
          <w:color w:val="000080"/>
          <w:lang w:val="pt-BR"/>
        </w:rPr>
      </w:pPr>
      <w:r>
        <w:rPr>
          <w:color w:val="000080"/>
          <w:lang w:val="pt-BR"/>
        </w:rPr>
        <w:t>Avaliação de Status</w:t>
      </w:r>
    </w:p>
    <w:p w14:paraId="686C9F6F" w14:textId="77777777" w:rsidR="002B272E" w:rsidRPr="00F74333" w:rsidRDefault="002B272E" w:rsidP="002B272E">
      <w:pPr>
        <w:pStyle w:val="Ttulo"/>
        <w:spacing w:before="360"/>
        <w:jc w:val="right"/>
        <w:rPr>
          <w:color w:val="000080"/>
          <w:sz w:val="24"/>
          <w:lang w:val="pt-BR"/>
        </w:rPr>
      </w:pPr>
      <w:r w:rsidRPr="00F74333">
        <w:rPr>
          <w:color w:val="000080"/>
          <w:sz w:val="24"/>
          <w:lang w:val="pt-BR"/>
        </w:rPr>
        <w:t xml:space="preserve">Versão </w:t>
      </w:r>
      <w:r w:rsidR="000E0E33">
        <w:rPr>
          <w:color w:val="000080"/>
          <w:sz w:val="24"/>
          <w:lang w:val="pt-BR"/>
        </w:rPr>
        <w:t>0.1</w:t>
      </w:r>
    </w:p>
    <w:p w14:paraId="2A2D5E09" w14:textId="77777777" w:rsidR="002B272E" w:rsidRDefault="002B272E" w:rsidP="002B272E">
      <w:pPr>
        <w:rPr>
          <w:lang w:val="pt-BR"/>
        </w:rPr>
      </w:pPr>
      <w:r>
        <w:rPr>
          <w:lang w:val="pt-BR"/>
        </w:rPr>
        <w:t xml:space="preserve">   </w:t>
      </w:r>
    </w:p>
    <w:p w14:paraId="297D4AA6" w14:textId="77777777" w:rsidR="00D4646D" w:rsidRDefault="00D4646D">
      <w:pPr>
        <w:rPr>
          <w:lang w:val="fr-FR"/>
        </w:rPr>
      </w:pPr>
    </w:p>
    <w:p w14:paraId="46A591CE" w14:textId="77777777" w:rsidR="00D4646D" w:rsidRDefault="00D4646D">
      <w:pPr>
        <w:rPr>
          <w:lang w:val="fr-FR"/>
        </w:rPr>
      </w:pPr>
    </w:p>
    <w:p w14:paraId="58D75AF6" w14:textId="77777777" w:rsidR="00D4646D" w:rsidRDefault="00D4646D">
      <w:pPr>
        <w:rPr>
          <w:lang w:val="fr-FR"/>
        </w:rPr>
      </w:pPr>
    </w:p>
    <w:p w14:paraId="58C96203" w14:textId="77777777" w:rsidR="00D4646D" w:rsidRDefault="00D4646D">
      <w:pPr>
        <w:pStyle w:val="Ttulo"/>
        <w:rPr>
          <w:sz w:val="28"/>
          <w:szCs w:val="28"/>
          <w:lang w:val="fr-FR"/>
        </w:rPr>
        <w:sectPr w:rsidR="00D4646D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0C1F457" w14:textId="77777777" w:rsidR="002B272E" w:rsidRDefault="002B272E" w:rsidP="002B272E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p w14:paraId="6BC792FB" w14:textId="77777777" w:rsidR="002B272E" w:rsidRDefault="002B272E" w:rsidP="002B272E">
      <w:pPr>
        <w:rPr>
          <w:lang w:val="pt-BR"/>
        </w:rPr>
      </w:pPr>
    </w:p>
    <w:tbl>
      <w:tblPr>
        <w:tblW w:w="9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632"/>
        <w:gridCol w:w="3264"/>
        <w:gridCol w:w="2304"/>
      </w:tblGrid>
      <w:tr w:rsidR="002B272E" w:rsidRPr="008E456E" w14:paraId="3B8C5123" w14:textId="77777777" w:rsidTr="008E456E">
        <w:tc>
          <w:tcPr>
            <w:tcW w:w="2304" w:type="dxa"/>
            <w:shd w:val="clear" w:color="auto" w:fill="000000"/>
            <w:hideMark/>
          </w:tcPr>
          <w:p w14:paraId="625E9E2B" w14:textId="77777777" w:rsidR="002B272E" w:rsidRPr="008E456E" w:rsidRDefault="002B272E" w:rsidP="008E456E">
            <w:pPr>
              <w:pStyle w:val="Tabletext"/>
              <w:jc w:val="center"/>
              <w:rPr>
                <w:b/>
                <w:bCs/>
                <w:color w:val="FFFFFF"/>
                <w:lang w:val="pt-BR"/>
              </w:rPr>
            </w:pPr>
            <w:r w:rsidRPr="008E456E">
              <w:rPr>
                <w:b/>
                <w:bCs/>
                <w:color w:val="FFFFFF"/>
                <w:lang w:val="pt-BR"/>
              </w:rPr>
              <w:t>Data</w:t>
            </w:r>
          </w:p>
        </w:tc>
        <w:tc>
          <w:tcPr>
            <w:tcW w:w="1632" w:type="dxa"/>
            <w:shd w:val="clear" w:color="auto" w:fill="000000"/>
            <w:hideMark/>
          </w:tcPr>
          <w:p w14:paraId="62E6C28B" w14:textId="77777777" w:rsidR="002B272E" w:rsidRPr="008E456E" w:rsidRDefault="002B272E" w:rsidP="008E456E">
            <w:pPr>
              <w:pStyle w:val="Tabletext"/>
              <w:jc w:val="center"/>
              <w:rPr>
                <w:b/>
                <w:bCs/>
                <w:color w:val="FFFFFF"/>
                <w:lang w:val="pt-BR"/>
              </w:rPr>
            </w:pPr>
            <w:r w:rsidRPr="008E456E">
              <w:rPr>
                <w:b/>
                <w:bCs/>
                <w:color w:val="FFFFFF"/>
                <w:lang w:val="pt-BR"/>
              </w:rPr>
              <w:t>Versão</w:t>
            </w:r>
          </w:p>
        </w:tc>
        <w:tc>
          <w:tcPr>
            <w:tcW w:w="3264" w:type="dxa"/>
            <w:shd w:val="clear" w:color="auto" w:fill="000000"/>
            <w:hideMark/>
          </w:tcPr>
          <w:p w14:paraId="49C2300D" w14:textId="77777777" w:rsidR="002B272E" w:rsidRPr="008E456E" w:rsidRDefault="002B272E" w:rsidP="008E456E">
            <w:pPr>
              <w:pStyle w:val="Tabletext"/>
              <w:jc w:val="center"/>
              <w:rPr>
                <w:b/>
                <w:bCs/>
                <w:color w:val="FFFFFF"/>
                <w:lang w:val="pt-BR"/>
              </w:rPr>
            </w:pPr>
            <w:r w:rsidRPr="008E456E">
              <w:rPr>
                <w:b/>
                <w:bCs/>
                <w:color w:val="FFFFFF"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000000"/>
            <w:hideMark/>
          </w:tcPr>
          <w:p w14:paraId="39BA4F98" w14:textId="77777777" w:rsidR="002B272E" w:rsidRPr="008E456E" w:rsidRDefault="002B272E" w:rsidP="008E456E">
            <w:pPr>
              <w:pStyle w:val="Tabletext"/>
              <w:jc w:val="center"/>
              <w:rPr>
                <w:b/>
                <w:bCs/>
                <w:color w:val="FFFFFF"/>
                <w:lang w:val="pt-BR"/>
              </w:rPr>
            </w:pPr>
            <w:r w:rsidRPr="008E456E">
              <w:rPr>
                <w:b/>
                <w:bCs/>
                <w:color w:val="FFFFFF"/>
                <w:lang w:val="pt-BR"/>
              </w:rPr>
              <w:t>Autor</w:t>
            </w:r>
          </w:p>
        </w:tc>
      </w:tr>
      <w:tr w:rsidR="002B272E" w:rsidRPr="008E456E" w14:paraId="759E998A" w14:textId="77777777" w:rsidTr="008E456E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hideMark/>
          </w:tcPr>
          <w:p w14:paraId="11117A2B" w14:textId="77777777" w:rsidR="002B272E" w:rsidRPr="002F3610" w:rsidRDefault="002B272E" w:rsidP="008E456E">
            <w:pPr>
              <w:pStyle w:val="Tabletext"/>
              <w:jc w:val="center"/>
              <w:rPr>
                <w:bCs/>
                <w:lang w:val="pt-BR"/>
              </w:rPr>
            </w:pPr>
            <w:r w:rsidRPr="002F3610">
              <w:rPr>
                <w:bCs/>
                <w:lang w:val="pt-BR"/>
              </w:rPr>
              <w:t>29/01/2008</w:t>
            </w:r>
          </w:p>
        </w:tc>
        <w:tc>
          <w:tcPr>
            <w:tcW w:w="1632" w:type="dxa"/>
            <w:tcBorders>
              <w:top w:val="single" w:sz="8" w:space="0" w:color="000000"/>
              <w:bottom w:val="single" w:sz="8" w:space="0" w:color="000000"/>
            </w:tcBorders>
            <w:hideMark/>
          </w:tcPr>
          <w:p w14:paraId="66887DEA" w14:textId="77777777" w:rsidR="002B272E" w:rsidRPr="008E456E" w:rsidRDefault="002B272E" w:rsidP="008E456E">
            <w:pPr>
              <w:pStyle w:val="Tabletext"/>
              <w:jc w:val="center"/>
              <w:rPr>
                <w:lang w:val="pt-BR"/>
              </w:rPr>
            </w:pPr>
            <w:r w:rsidRPr="008E456E">
              <w:rPr>
                <w:lang w:val="pt-BR"/>
              </w:rPr>
              <w:t>1.0</w:t>
            </w: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  <w:hideMark/>
          </w:tcPr>
          <w:p w14:paraId="1D535FFD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  <w:r w:rsidRPr="008E456E"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96288E" w14:textId="77777777" w:rsidR="002B272E" w:rsidRPr="008E456E" w:rsidRDefault="002B272E" w:rsidP="008E456E">
            <w:pPr>
              <w:pStyle w:val="Tabletext"/>
              <w:jc w:val="center"/>
              <w:rPr>
                <w:lang w:val="pt-BR"/>
              </w:rPr>
            </w:pPr>
            <w:r w:rsidRPr="008E456E">
              <w:rPr>
                <w:lang w:val="pt-BR"/>
              </w:rPr>
              <w:t>Analista de Sistemas</w:t>
            </w:r>
          </w:p>
        </w:tc>
      </w:tr>
      <w:tr w:rsidR="002B272E" w:rsidRPr="008E456E" w14:paraId="2CAA1328" w14:textId="77777777" w:rsidTr="008E456E">
        <w:tc>
          <w:tcPr>
            <w:tcW w:w="2304" w:type="dxa"/>
            <w:hideMark/>
          </w:tcPr>
          <w:p w14:paraId="607527AF" w14:textId="77777777" w:rsidR="002B272E" w:rsidRPr="008E456E" w:rsidRDefault="002B272E" w:rsidP="008E456E">
            <w:pPr>
              <w:pStyle w:val="Tabletext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632" w:type="dxa"/>
            <w:hideMark/>
          </w:tcPr>
          <w:p w14:paraId="09805BCA" w14:textId="77777777" w:rsidR="002B272E" w:rsidRPr="008E456E" w:rsidRDefault="002B272E" w:rsidP="008E456E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264" w:type="dxa"/>
            <w:hideMark/>
          </w:tcPr>
          <w:p w14:paraId="1C4E077D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hideMark/>
          </w:tcPr>
          <w:p w14:paraId="7881F53D" w14:textId="77777777" w:rsidR="002B272E" w:rsidRPr="008E456E" w:rsidRDefault="002B272E" w:rsidP="008E456E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2B272E" w:rsidRPr="008E456E" w14:paraId="737555D6" w14:textId="77777777" w:rsidTr="008E456E"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ADB1E3" w14:textId="77777777" w:rsidR="002B272E" w:rsidRPr="008E456E" w:rsidRDefault="002B272E" w:rsidP="002B272E">
            <w:pPr>
              <w:pStyle w:val="Tabletext"/>
              <w:rPr>
                <w:b/>
                <w:bCs/>
                <w:lang w:val="pt-BR"/>
              </w:rPr>
            </w:pPr>
          </w:p>
        </w:tc>
        <w:tc>
          <w:tcPr>
            <w:tcW w:w="1632" w:type="dxa"/>
            <w:tcBorders>
              <w:top w:val="single" w:sz="8" w:space="0" w:color="000000"/>
              <w:bottom w:val="single" w:sz="8" w:space="0" w:color="000000"/>
            </w:tcBorders>
          </w:tcPr>
          <w:p w14:paraId="098E0877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  <w:tc>
          <w:tcPr>
            <w:tcW w:w="3264" w:type="dxa"/>
            <w:tcBorders>
              <w:top w:val="single" w:sz="8" w:space="0" w:color="000000"/>
              <w:bottom w:val="single" w:sz="8" w:space="0" w:color="000000"/>
            </w:tcBorders>
          </w:tcPr>
          <w:p w14:paraId="28E77D25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CBF5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</w:tr>
      <w:tr w:rsidR="002B272E" w:rsidRPr="008E456E" w14:paraId="193D72CA" w14:textId="77777777" w:rsidTr="008E456E">
        <w:tc>
          <w:tcPr>
            <w:tcW w:w="2304" w:type="dxa"/>
          </w:tcPr>
          <w:p w14:paraId="776AD8CB" w14:textId="77777777" w:rsidR="002B272E" w:rsidRPr="008E456E" w:rsidRDefault="002B272E" w:rsidP="002B272E">
            <w:pPr>
              <w:pStyle w:val="Tabletext"/>
              <w:rPr>
                <w:b/>
                <w:bCs/>
                <w:lang w:val="pt-BR"/>
              </w:rPr>
            </w:pPr>
          </w:p>
        </w:tc>
        <w:tc>
          <w:tcPr>
            <w:tcW w:w="1632" w:type="dxa"/>
          </w:tcPr>
          <w:p w14:paraId="590BCCDF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  <w:tc>
          <w:tcPr>
            <w:tcW w:w="3264" w:type="dxa"/>
          </w:tcPr>
          <w:p w14:paraId="34BF5ADC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C0D6737" w14:textId="77777777" w:rsidR="002B272E" w:rsidRPr="008E456E" w:rsidRDefault="002B272E" w:rsidP="002B272E">
            <w:pPr>
              <w:pStyle w:val="Tabletext"/>
              <w:rPr>
                <w:lang w:val="pt-BR"/>
              </w:rPr>
            </w:pPr>
          </w:p>
        </w:tc>
      </w:tr>
    </w:tbl>
    <w:p w14:paraId="65695FA2" w14:textId="77777777" w:rsidR="002B272E" w:rsidRDefault="002B272E" w:rsidP="002B272E">
      <w:pPr>
        <w:rPr>
          <w:lang w:val="pt-BR"/>
        </w:rPr>
      </w:pPr>
    </w:p>
    <w:p w14:paraId="1686C928" w14:textId="77777777" w:rsidR="002B272E" w:rsidRDefault="002B272E" w:rsidP="002B272E">
      <w:pPr>
        <w:rPr>
          <w:lang w:val="pt-BR"/>
        </w:rPr>
      </w:pPr>
    </w:p>
    <w:p w14:paraId="4BDFCE4F" w14:textId="77777777" w:rsidR="00D4646D" w:rsidRPr="00CC6415" w:rsidRDefault="002B272E">
      <w:pPr>
        <w:pStyle w:val="Ttulo"/>
        <w:rPr>
          <w:lang w:val="pt-BR"/>
        </w:rPr>
      </w:pPr>
      <w:r>
        <w:rPr>
          <w:lang w:val="pt-BR"/>
        </w:rPr>
        <w:br w:type="page"/>
      </w:r>
      <w:r w:rsidR="00D4646D">
        <w:rPr>
          <w:lang w:val="pt-BR"/>
        </w:rPr>
        <w:lastRenderedPageBreak/>
        <w:t>Índice Analítico</w:t>
      </w:r>
    </w:p>
    <w:p w14:paraId="63FA912D" w14:textId="77777777" w:rsidR="00ED684D" w:rsidRDefault="00F347F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="00D4646D" w:rsidRPr="00CC6415">
        <w:rPr>
          <w:lang w:val="pt-BR"/>
        </w:rPr>
        <w:instrText xml:space="preserve"> TOC \o "1-</w:instrText>
      </w:r>
      <w:r w:rsidR="00CC6415">
        <w:rPr>
          <w:lang w:val="pt-BR"/>
        </w:rPr>
        <w:instrText>4</w:instrText>
      </w:r>
      <w:r w:rsidR="00D4646D" w:rsidRPr="00CC6415">
        <w:rPr>
          <w:lang w:val="pt-BR"/>
        </w:rPr>
        <w:instrText xml:space="preserve">" </w:instrText>
      </w:r>
      <w:r>
        <w:fldChar w:fldCharType="separate"/>
      </w:r>
      <w:r w:rsidR="00ED684D" w:rsidRPr="00ED684D">
        <w:rPr>
          <w:noProof/>
          <w:lang w:val="pt-BR"/>
        </w:rPr>
        <w:t>1.</w:t>
      </w:r>
      <w:r w:rsidR="00ED684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D684D" w:rsidRPr="00714AE7">
        <w:rPr>
          <w:noProof/>
          <w:lang w:val="pt-BR"/>
        </w:rPr>
        <w:t>Introdução</w:t>
      </w:r>
      <w:r w:rsidR="00ED684D" w:rsidRPr="00ED684D">
        <w:rPr>
          <w:noProof/>
          <w:lang w:val="pt-BR"/>
        </w:rPr>
        <w:tab/>
      </w:r>
      <w:r>
        <w:rPr>
          <w:noProof/>
        </w:rPr>
        <w:fldChar w:fldCharType="begin"/>
      </w:r>
      <w:r w:rsidR="00ED684D" w:rsidRPr="00ED684D">
        <w:rPr>
          <w:noProof/>
          <w:lang w:val="pt-BR"/>
        </w:rPr>
        <w:instrText xml:space="preserve"> PAGEREF _Toc191210667 \h </w:instrText>
      </w:r>
      <w:r>
        <w:rPr>
          <w:noProof/>
        </w:rPr>
      </w:r>
      <w:r>
        <w:rPr>
          <w:noProof/>
        </w:rPr>
        <w:fldChar w:fldCharType="separate"/>
      </w:r>
      <w:r w:rsidR="00ED684D" w:rsidRPr="00ED684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EA05B71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684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Propósito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_Toc191210668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08E0CDB4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Público Alvo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_Toc191210669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33402917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Escopo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_Toc191210670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3F7521C2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684D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Definições, Acrônimos e Abreviações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_Toc191210671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0B9CF77B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fr-F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Referências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_Toc191210672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1FCEE1A8" w14:textId="77777777" w:rsidR="00ED684D" w:rsidRDefault="00ED68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Visão Geral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_Toc191210673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5EB3B7CE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Objetivos Atingidos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_Toc191210674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2F9F4882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Adesão ao Planejamento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_Toc191210675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0CAD6192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Resultado de Testes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_Toc191210676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7284D64F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Adesão ao Planejamento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_Toc191210677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6D1E7E58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Análise de Comportamento de Riscos</w:t>
      </w:r>
      <w:r w:rsidRPr="00ED684D">
        <w:rPr>
          <w:noProof/>
          <w:lang w:val="pt-BR"/>
        </w:rPr>
        <w:tab/>
      </w:r>
      <w:r w:rsidR="00F347F9">
        <w:rPr>
          <w:noProof/>
        </w:rPr>
        <w:fldChar w:fldCharType="begin"/>
      </w:r>
      <w:r w:rsidRPr="00ED684D">
        <w:rPr>
          <w:noProof/>
          <w:lang w:val="pt-BR"/>
        </w:rPr>
        <w:instrText xml:space="preserve"> PAGEREF _Toc191210678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 w:rsidRPr="00ED684D">
        <w:rPr>
          <w:noProof/>
          <w:lang w:val="pt-BR"/>
        </w:rPr>
        <w:t>4</w:t>
      </w:r>
      <w:r w:rsidR="00F347F9">
        <w:rPr>
          <w:noProof/>
        </w:rPr>
        <w:fldChar w:fldCharType="end"/>
      </w:r>
    </w:p>
    <w:p w14:paraId="45E1FAAB" w14:textId="77777777" w:rsidR="00ED684D" w:rsidRDefault="00ED68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14AE7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14AE7">
        <w:rPr>
          <w:noProof/>
          <w:lang w:val="pt-BR"/>
        </w:rPr>
        <w:t>Lições Aprendidas</w:t>
      </w:r>
      <w:r>
        <w:rPr>
          <w:noProof/>
        </w:rPr>
        <w:tab/>
      </w:r>
      <w:r w:rsidR="00F347F9">
        <w:rPr>
          <w:noProof/>
        </w:rPr>
        <w:fldChar w:fldCharType="begin"/>
      </w:r>
      <w:r>
        <w:rPr>
          <w:noProof/>
        </w:rPr>
        <w:instrText xml:space="preserve"> PAGEREF _Toc191210679 \h </w:instrText>
      </w:r>
      <w:r w:rsidR="00F347F9">
        <w:rPr>
          <w:noProof/>
        </w:rPr>
      </w:r>
      <w:r w:rsidR="00F347F9">
        <w:rPr>
          <w:noProof/>
        </w:rPr>
        <w:fldChar w:fldCharType="separate"/>
      </w:r>
      <w:r>
        <w:rPr>
          <w:noProof/>
        </w:rPr>
        <w:t>4</w:t>
      </w:r>
      <w:r w:rsidR="00F347F9">
        <w:rPr>
          <w:noProof/>
        </w:rPr>
        <w:fldChar w:fldCharType="end"/>
      </w:r>
    </w:p>
    <w:p w14:paraId="095A3FFA" w14:textId="77777777" w:rsidR="00ED684D" w:rsidRDefault="00F347F9">
      <w:pPr>
        <w:pStyle w:val="Ttulo"/>
        <w:rPr>
          <w:lang w:val="pt-BR"/>
        </w:rPr>
      </w:pPr>
      <w:r>
        <w:fldChar w:fldCharType="end"/>
      </w:r>
      <w:r w:rsidR="00D4646D" w:rsidRPr="004A06B1">
        <w:rPr>
          <w:lang w:val="pt-BR"/>
        </w:rPr>
        <w:br w:type="page"/>
      </w:r>
    </w:p>
    <w:p w14:paraId="665502BB" w14:textId="77777777" w:rsidR="00ED684D" w:rsidRDefault="00ED684D">
      <w:pPr>
        <w:pStyle w:val="Ttulo"/>
        <w:rPr>
          <w:lang w:val="pt-BR"/>
        </w:rPr>
      </w:pPr>
    </w:p>
    <w:p w14:paraId="6656A084" w14:textId="77777777" w:rsidR="004A06B1" w:rsidRPr="004A06B1" w:rsidRDefault="00ED684D">
      <w:pPr>
        <w:pStyle w:val="Ttulo"/>
        <w:rPr>
          <w:lang w:val="pt-BR"/>
        </w:rPr>
      </w:pPr>
      <w:r>
        <w:rPr>
          <w:lang w:val="pt-BR"/>
        </w:rPr>
        <w:t>Avaliação de Status</w:t>
      </w:r>
    </w:p>
    <w:p w14:paraId="2458C6F7" w14:textId="77777777" w:rsidR="00D4646D" w:rsidRPr="00ED684D" w:rsidRDefault="00ED684D" w:rsidP="004A06B1">
      <w:pPr>
        <w:pStyle w:val="Subttulo"/>
        <w:rPr>
          <w:b/>
          <w:lang w:val="pt-BR"/>
        </w:rPr>
      </w:pPr>
      <w:proofErr w:type="spellStart"/>
      <w:r w:rsidRPr="00ED684D">
        <w:rPr>
          <w:b/>
          <w:sz w:val="22"/>
          <w:lang w:val="pt-BR"/>
        </w:rPr>
        <w:t>STA</w:t>
      </w:r>
      <w:r w:rsidR="004A06B1" w:rsidRPr="00ED684D">
        <w:rPr>
          <w:b/>
          <w:sz w:val="22"/>
          <w:lang w:val="pt-BR"/>
        </w:rPr>
        <w:t>xxxx</w:t>
      </w:r>
      <w:proofErr w:type="spellEnd"/>
      <w:r w:rsidR="004A06B1" w:rsidRPr="00ED684D">
        <w:rPr>
          <w:b/>
          <w:sz w:val="22"/>
          <w:lang w:val="pt-BR"/>
        </w:rPr>
        <w:t xml:space="preserve"> - &lt;Nome do Projeto&gt;</w:t>
      </w:r>
      <w:r w:rsidR="00D4646D" w:rsidRPr="00ED684D">
        <w:rPr>
          <w:b/>
          <w:lang w:val="pt-BR"/>
        </w:rPr>
        <w:t xml:space="preserve"> </w:t>
      </w:r>
    </w:p>
    <w:p w14:paraId="7CD5B17E" w14:textId="77777777" w:rsidR="00D4646D" w:rsidRPr="00345880" w:rsidRDefault="00D4646D">
      <w:pPr>
        <w:pStyle w:val="Ttulo1"/>
        <w:ind w:left="360" w:hanging="360"/>
        <w:rPr>
          <w:lang w:val="pt-BR"/>
        </w:rPr>
      </w:pPr>
      <w:bookmarkStart w:id="0" w:name="_Toc456600917"/>
      <w:bookmarkStart w:id="1" w:name="_Toc456598586"/>
      <w:bookmarkStart w:id="2" w:name="_Toc191210667"/>
      <w:r>
        <w:rPr>
          <w:lang w:val="pt-BR"/>
        </w:rPr>
        <w:t>Introdução</w:t>
      </w:r>
      <w:bookmarkEnd w:id="0"/>
      <w:bookmarkEnd w:id="1"/>
      <w:bookmarkEnd w:id="2"/>
    </w:p>
    <w:p w14:paraId="2D071EB8" w14:textId="77777777" w:rsidR="00D4646D" w:rsidRPr="00345880" w:rsidRDefault="00ED684D" w:rsidP="00DA4136">
      <w:pPr>
        <w:pStyle w:val="Ttulo2"/>
        <w:ind w:left="426" w:hanging="437"/>
        <w:rPr>
          <w:lang w:val="pt-BR"/>
        </w:rPr>
      </w:pPr>
      <w:bookmarkStart w:id="3" w:name="_Toc191210668"/>
      <w:r>
        <w:rPr>
          <w:lang w:val="pt-BR"/>
        </w:rPr>
        <w:t>Propósito</w:t>
      </w:r>
      <w:bookmarkEnd w:id="3"/>
    </w:p>
    <w:p w14:paraId="05323AB6" w14:textId="77777777" w:rsidR="004A06B1" w:rsidRPr="004A06B1" w:rsidRDefault="00ED684D" w:rsidP="00DA4136">
      <w:pPr>
        <w:ind w:left="426"/>
        <w:rPr>
          <w:lang w:val="pt-BR"/>
        </w:rPr>
      </w:pPr>
      <w:r>
        <w:rPr>
          <w:lang w:val="pt-BR"/>
        </w:rPr>
        <w:t xml:space="preserve">Esse documento visa documentar o status atual do projeto &lt;Nome do Projeto&gt; </w:t>
      </w:r>
      <w:r w:rsidR="006F1D2D">
        <w:rPr>
          <w:lang w:val="pt-BR"/>
        </w:rPr>
        <w:t xml:space="preserve">possibilitando o controle e monitoramento das fases. Procurando minimizar os riscos, solucionar os problemas, auxiliando toda a equipe na evolução do projeto. </w:t>
      </w:r>
    </w:p>
    <w:p w14:paraId="7302FEA1" w14:textId="77777777" w:rsidR="00D4646D" w:rsidRDefault="00ED684D" w:rsidP="00DA4136">
      <w:pPr>
        <w:pStyle w:val="Ttulo2"/>
        <w:ind w:left="426" w:hanging="437"/>
        <w:rPr>
          <w:lang w:val="pt-BR"/>
        </w:rPr>
      </w:pPr>
      <w:bookmarkStart w:id="4" w:name="_Toc191210669"/>
      <w:r>
        <w:rPr>
          <w:lang w:val="pt-BR"/>
        </w:rPr>
        <w:t>Público Alvo</w:t>
      </w:r>
      <w:bookmarkEnd w:id="4"/>
    </w:p>
    <w:p w14:paraId="54EF4E43" w14:textId="77777777" w:rsidR="00A37700" w:rsidRPr="00A37700" w:rsidRDefault="00A37700" w:rsidP="00A37700">
      <w:pPr>
        <w:ind w:left="426"/>
        <w:rPr>
          <w:lang w:val="pt-BR"/>
        </w:rPr>
      </w:pPr>
      <w:r>
        <w:rPr>
          <w:lang w:val="pt-BR"/>
        </w:rPr>
        <w:t>Equipe do projeto e gerentes.</w:t>
      </w:r>
    </w:p>
    <w:p w14:paraId="7B9A5034" w14:textId="77777777" w:rsidR="00ED684D" w:rsidRDefault="00ED684D" w:rsidP="00ED684D">
      <w:pPr>
        <w:pStyle w:val="Ttulo2"/>
        <w:ind w:left="426" w:hanging="437"/>
        <w:rPr>
          <w:lang w:val="pt-BR"/>
        </w:rPr>
      </w:pPr>
      <w:bookmarkStart w:id="5" w:name="_Toc191210670"/>
      <w:r>
        <w:rPr>
          <w:lang w:val="pt-BR"/>
        </w:rPr>
        <w:t>Escopo</w:t>
      </w:r>
      <w:bookmarkEnd w:id="5"/>
    </w:p>
    <w:p w14:paraId="6A03E25C" w14:textId="77777777" w:rsidR="00A37700" w:rsidRPr="00A37700" w:rsidRDefault="00A37700" w:rsidP="00A37700">
      <w:pPr>
        <w:ind w:left="426"/>
        <w:rPr>
          <w:lang w:val="pt-BR"/>
        </w:rPr>
      </w:pPr>
      <w:r>
        <w:rPr>
          <w:lang w:val="pt-BR"/>
        </w:rPr>
        <w:t xml:space="preserve">Avaliação de Status </w:t>
      </w:r>
      <w:r w:rsidR="00747B87">
        <w:rPr>
          <w:lang w:val="pt-BR"/>
        </w:rPr>
        <w:t>do projeto &lt;nome do projeto</w:t>
      </w:r>
      <w:proofErr w:type="gramStart"/>
      <w:r w:rsidR="00747B87">
        <w:rPr>
          <w:lang w:val="pt-BR"/>
        </w:rPr>
        <w:t>&gt;  iteração</w:t>
      </w:r>
      <w:proofErr w:type="gramEnd"/>
      <w:r w:rsidR="00747B87">
        <w:rPr>
          <w:lang w:val="pt-BR"/>
        </w:rPr>
        <w:t xml:space="preserve"> &lt;iteração&gt; das atividades de &lt;fase da iteração&gt;.</w:t>
      </w:r>
    </w:p>
    <w:p w14:paraId="320FCCD9" w14:textId="77777777" w:rsidR="00D4646D" w:rsidRDefault="00D4646D" w:rsidP="00DA4136">
      <w:pPr>
        <w:pStyle w:val="Ttulo2"/>
        <w:ind w:left="426" w:hanging="437"/>
      </w:pPr>
      <w:bookmarkStart w:id="6" w:name="_Toc456600920"/>
      <w:bookmarkStart w:id="7" w:name="_Toc456598589"/>
      <w:bookmarkStart w:id="8" w:name="_Toc191210671"/>
      <w:r>
        <w:rPr>
          <w:lang w:val="pt-BR"/>
        </w:rPr>
        <w:t>Definições, Acrônimos e Abreviações</w:t>
      </w:r>
      <w:bookmarkEnd w:id="6"/>
      <w:bookmarkEnd w:id="7"/>
      <w:bookmarkEnd w:id="8"/>
    </w:p>
    <w:p w14:paraId="23326A1D" w14:textId="77777777" w:rsidR="00D4646D" w:rsidRDefault="00D4646D" w:rsidP="00DA4136">
      <w:pPr>
        <w:pStyle w:val="Ttulo2"/>
        <w:ind w:left="426" w:hanging="426"/>
        <w:rPr>
          <w:lang w:val="fr-FR"/>
        </w:rPr>
      </w:pPr>
      <w:bookmarkStart w:id="9" w:name="_Toc456600921"/>
      <w:bookmarkStart w:id="10" w:name="_Toc456598590"/>
      <w:bookmarkStart w:id="11" w:name="_Toc191210672"/>
      <w:r>
        <w:rPr>
          <w:lang w:val="pt-BR"/>
        </w:rPr>
        <w:t>Referências</w:t>
      </w:r>
      <w:bookmarkEnd w:id="9"/>
      <w:bookmarkEnd w:id="10"/>
      <w:bookmarkEnd w:id="11"/>
    </w:p>
    <w:p w14:paraId="601DA6BC" w14:textId="581E337B" w:rsidR="00747B87" w:rsidRPr="002E7241" w:rsidRDefault="00747B87" w:rsidP="00747B87">
      <w:pPr>
        <w:pStyle w:val="Bullet1"/>
        <w:numPr>
          <w:ilvl w:val="0"/>
          <w:numId w:val="22"/>
        </w:numPr>
        <w:spacing w:before="60" w:line="240" w:lineRule="auto"/>
      </w:pPr>
      <w:r w:rsidRPr="00747B87">
        <w:rPr>
          <w:lang w:val="pt-BR"/>
        </w:rPr>
        <w:t xml:space="preserve">Site do SEPG: Processo </w:t>
      </w:r>
      <w:r w:rsidR="00AB591D">
        <w:rPr>
          <w:lang w:val="pt-BR"/>
        </w:rPr>
        <w:t>&lt;Empresa&gt;</w:t>
      </w:r>
      <w:r w:rsidRPr="00747B87">
        <w:rPr>
          <w:lang w:val="pt-BR"/>
        </w:rPr>
        <w:t xml:space="preserve"> de Desenvolvimento de Software. </w:t>
      </w:r>
      <w:proofErr w:type="spellStart"/>
      <w:r w:rsidRPr="002E7241">
        <w:t>Disponível</w:t>
      </w:r>
      <w:proofErr w:type="spellEnd"/>
      <w:r w:rsidRPr="002E7241">
        <w:t xml:space="preserve"> em </w:t>
      </w:r>
      <w:hyperlink r:id="rId8" w:history="1">
        <w:r w:rsidRPr="002E7241">
          <w:rPr>
            <w:rStyle w:val="Hyperlink"/>
          </w:rPr>
          <w:t>http://dwserver:30223/PWA/MPS.BR/PSDS/default.aspx</w:t>
        </w:r>
      </w:hyperlink>
      <w:r w:rsidRPr="002E7241">
        <w:t xml:space="preserve">  </w:t>
      </w:r>
    </w:p>
    <w:p w14:paraId="6C927015" w14:textId="77777777" w:rsidR="006371EA" w:rsidRDefault="006371EA" w:rsidP="00747B87">
      <w:pPr>
        <w:pStyle w:val="PargrafodaLista"/>
        <w:ind w:left="1428"/>
        <w:rPr>
          <w:lang w:val="pt-BR"/>
        </w:rPr>
      </w:pPr>
    </w:p>
    <w:p w14:paraId="48E2C426" w14:textId="77777777" w:rsidR="00D4646D" w:rsidRPr="00DE6CBF" w:rsidRDefault="00D4646D" w:rsidP="00DA4136">
      <w:pPr>
        <w:pStyle w:val="Ttulo2"/>
        <w:ind w:left="426" w:hanging="426"/>
        <w:rPr>
          <w:lang w:val="pt-BR"/>
        </w:rPr>
      </w:pPr>
      <w:bookmarkStart w:id="12" w:name="_Toc456600922"/>
      <w:bookmarkStart w:id="13" w:name="_Toc456598591"/>
      <w:bookmarkStart w:id="14" w:name="_Toc191210673"/>
      <w:r>
        <w:rPr>
          <w:lang w:val="pt-BR"/>
        </w:rPr>
        <w:t>Visão Geral</w:t>
      </w:r>
      <w:bookmarkEnd w:id="12"/>
      <w:bookmarkEnd w:id="13"/>
      <w:bookmarkEnd w:id="14"/>
    </w:p>
    <w:p w14:paraId="3E8BBCA6" w14:textId="77777777" w:rsidR="00DE6CBF" w:rsidRDefault="00DE6CBF" w:rsidP="00DA4136">
      <w:pPr>
        <w:pStyle w:val="Corpodetexto"/>
        <w:ind w:left="426"/>
        <w:rPr>
          <w:lang w:val="pt-BR"/>
        </w:rPr>
      </w:pPr>
      <w:r>
        <w:rPr>
          <w:lang w:val="pt-BR"/>
        </w:rPr>
        <w:t>Este documento está dividido em várias seções, que objetivam:</w:t>
      </w:r>
    </w:p>
    <w:p w14:paraId="11D0F3CA" w14:textId="77777777" w:rsidR="00DE6CBF" w:rsidRDefault="00DE6CBF" w:rsidP="00DE6CBF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Seção 2 – </w:t>
      </w:r>
      <w:r w:rsidR="00747B87">
        <w:rPr>
          <w:lang w:val="pt-BR"/>
        </w:rPr>
        <w:t>Objetivos atingidos</w:t>
      </w:r>
    </w:p>
    <w:p w14:paraId="18254ACD" w14:textId="77777777" w:rsidR="00DE6CBF" w:rsidRDefault="00DE6CBF" w:rsidP="00DE6CBF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Seção 3 – </w:t>
      </w:r>
      <w:r w:rsidR="00747B87">
        <w:rPr>
          <w:lang w:val="pt-BR"/>
        </w:rPr>
        <w:t>Adesão ao Planejamento</w:t>
      </w:r>
    </w:p>
    <w:p w14:paraId="69B359B6" w14:textId="77777777" w:rsidR="00DE6CBF" w:rsidRDefault="00DE6CBF" w:rsidP="00DE6CBF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Seção 4 – </w:t>
      </w:r>
      <w:r w:rsidR="00747B87">
        <w:rPr>
          <w:lang w:val="pt-BR"/>
        </w:rPr>
        <w:t>Resultado de Testes</w:t>
      </w:r>
    </w:p>
    <w:p w14:paraId="208580A6" w14:textId="77777777" w:rsidR="00747B87" w:rsidRDefault="00DE6CBF" w:rsidP="00DE6CBF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Seção 5 </w:t>
      </w:r>
      <w:r w:rsidR="00413269">
        <w:rPr>
          <w:lang w:val="pt-BR"/>
        </w:rPr>
        <w:t>–</w:t>
      </w:r>
      <w:r>
        <w:rPr>
          <w:lang w:val="pt-BR"/>
        </w:rPr>
        <w:t xml:space="preserve"> </w:t>
      </w:r>
      <w:r w:rsidR="00747B87">
        <w:rPr>
          <w:lang w:val="pt-BR"/>
        </w:rPr>
        <w:t>Análise de Comportamento de Riscos</w:t>
      </w:r>
    </w:p>
    <w:p w14:paraId="3CA51880" w14:textId="77777777" w:rsidR="00DE6CBF" w:rsidRPr="00DE6CBF" w:rsidRDefault="00747B87" w:rsidP="00DE6CBF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Lições Aprendidas</w:t>
      </w:r>
      <w:r w:rsidR="00DE6CBF">
        <w:rPr>
          <w:lang w:val="pt-BR"/>
        </w:rPr>
        <w:t xml:space="preserve"> </w:t>
      </w:r>
    </w:p>
    <w:p w14:paraId="24A9C92F" w14:textId="77777777" w:rsidR="00D4646D" w:rsidRDefault="00ED684D" w:rsidP="00413269">
      <w:pPr>
        <w:pStyle w:val="Ttulo1"/>
        <w:ind w:left="426" w:hanging="426"/>
        <w:rPr>
          <w:lang w:val="pt-BR"/>
        </w:rPr>
      </w:pPr>
      <w:bookmarkStart w:id="15" w:name="_Toc191210674"/>
      <w:r>
        <w:rPr>
          <w:lang w:val="pt-BR"/>
        </w:rPr>
        <w:t>Objetivos Atingidos</w:t>
      </w:r>
      <w:bookmarkEnd w:id="15"/>
      <w:r w:rsidR="00DE6CBF">
        <w:rPr>
          <w:lang w:val="pt-BR"/>
        </w:rPr>
        <w:t xml:space="preserve"> </w:t>
      </w:r>
    </w:p>
    <w:p w14:paraId="2097CC05" w14:textId="77777777" w:rsidR="00747B87" w:rsidRPr="00747B87" w:rsidRDefault="00747B87" w:rsidP="00747B87">
      <w:pPr>
        <w:ind w:left="426"/>
        <w:rPr>
          <w:lang w:val="pt-BR"/>
        </w:rPr>
      </w:pPr>
      <w:r>
        <w:rPr>
          <w:lang w:val="pt-BR"/>
        </w:rPr>
        <w:t xml:space="preserve">Descreva aqui o objetivos atingidos nessa iteração anteriormente planejados no Plano de </w:t>
      </w:r>
      <w:proofErr w:type="gramStart"/>
      <w:r>
        <w:rPr>
          <w:lang w:val="pt-BR"/>
        </w:rPr>
        <w:t>Projeto(</w:t>
      </w:r>
      <w:proofErr w:type="gramEnd"/>
      <w:r>
        <w:rPr>
          <w:lang w:val="pt-BR"/>
        </w:rPr>
        <w:t>Plano de Iteração)</w:t>
      </w:r>
    </w:p>
    <w:p w14:paraId="7A7A9B47" w14:textId="77777777" w:rsidR="00ED684D" w:rsidRDefault="00ED684D" w:rsidP="00ED684D">
      <w:pPr>
        <w:pStyle w:val="Ttulo1"/>
        <w:ind w:left="426" w:hanging="426"/>
        <w:rPr>
          <w:lang w:val="pt-BR"/>
        </w:rPr>
      </w:pPr>
      <w:bookmarkStart w:id="16" w:name="_Toc191210675"/>
      <w:r>
        <w:rPr>
          <w:lang w:val="pt-BR"/>
        </w:rPr>
        <w:t>Adesão ao Planejamento</w:t>
      </w:r>
      <w:bookmarkEnd w:id="16"/>
    </w:p>
    <w:p w14:paraId="4CA3ED3A" w14:textId="77777777" w:rsidR="00747B87" w:rsidRPr="00747B87" w:rsidRDefault="00747B87" w:rsidP="00747B87">
      <w:pPr>
        <w:ind w:left="426"/>
        <w:rPr>
          <w:lang w:val="pt-BR"/>
        </w:rPr>
      </w:pPr>
      <w:r>
        <w:rPr>
          <w:lang w:val="pt-BR"/>
        </w:rPr>
        <w:t xml:space="preserve">Descreva aqui os itens/requisitos/atividades que foram planejados e os desvios entre o que foi construído x planejado, esforço estimado x esforço cumprido, </w:t>
      </w:r>
      <w:proofErr w:type="gramStart"/>
      <w:r>
        <w:rPr>
          <w:lang w:val="pt-BR"/>
        </w:rPr>
        <w:t>etc..</w:t>
      </w:r>
      <w:proofErr w:type="gramEnd"/>
    </w:p>
    <w:p w14:paraId="47D09C6B" w14:textId="77777777" w:rsidR="00ED684D" w:rsidRDefault="00ED684D" w:rsidP="00ED684D">
      <w:pPr>
        <w:pStyle w:val="Ttulo1"/>
        <w:ind w:left="426" w:hanging="426"/>
        <w:rPr>
          <w:lang w:val="pt-BR"/>
        </w:rPr>
      </w:pPr>
      <w:bookmarkStart w:id="17" w:name="_Toc191210676"/>
      <w:r>
        <w:rPr>
          <w:lang w:val="pt-BR"/>
        </w:rPr>
        <w:t>Resultado de Testes</w:t>
      </w:r>
      <w:bookmarkEnd w:id="17"/>
    </w:p>
    <w:p w14:paraId="290D8040" w14:textId="77777777" w:rsidR="00747B87" w:rsidRPr="00747B87" w:rsidRDefault="00747B87" w:rsidP="00747B87">
      <w:pPr>
        <w:ind w:left="426"/>
        <w:rPr>
          <w:lang w:val="pt-BR"/>
        </w:rPr>
      </w:pPr>
      <w:r w:rsidRPr="00747B87">
        <w:rPr>
          <w:lang w:val="pt-BR"/>
        </w:rPr>
        <w:t>Esta seção deverá conter um relatório dos teste</w:t>
      </w:r>
      <w:r w:rsidR="00345880">
        <w:rPr>
          <w:lang w:val="pt-BR"/>
        </w:rPr>
        <w:t>s</w:t>
      </w:r>
      <w:r w:rsidRPr="00747B87">
        <w:rPr>
          <w:lang w:val="pt-BR"/>
        </w:rPr>
        <w:t xml:space="preserve"> executados durante a Iteração, ou conter uma </w:t>
      </w:r>
      <w:proofErr w:type="spellStart"/>
      <w:proofErr w:type="gramStart"/>
      <w:r w:rsidRPr="00747B87">
        <w:rPr>
          <w:lang w:val="pt-BR"/>
        </w:rPr>
        <w:t>referencia</w:t>
      </w:r>
      <w:proofErr w:type="spellEnd"/>
      <w:proofErr w:type="gramEnd"/>
      <w:r w:rsidRPr="00747B87">
        <w:rPr>
          <w:lang w:val="pt-BR"/>
        </w:rPr>
        <w:t xml:space="preserve"> para um artefato mais especifico que contenha tais informações</w:t>
      </w:r>
    </w:p>
    <w:p w14:paraId="05FDE6C1" w14:textId="77777777" w:rsidR="00ED684D" w:rsidRDefault="00ED684D" w:rsidP="00ED684D">
      <w:pPr>
        <w:pStyle w:val="Ttulo1"/>
        <w:ind w:left="426" w:hanging="426"/>
        <w:rPr>
          <w:lang w:val="pt-BR"/>
        </w:rPr>
      </w:pPr>
      <w:bookmarkStart w:id="18" w:name="_Toc191210678"/>
      <w:r>
        <w:rPr>
          <w:lang w:val="pt-BR"/>
        </w:rPr>
        <w:t>Análise de Comportamento de Riscos</w:t>
      </w:r>
      <w:bookmarkEnd w:id="18"/>
    </w:p>
    <w:p w14:paraId="788A22DF" w14:textId="77777777" w:rsidR="00747B87" w:rsidRPr="003F1F5F" w:rsidRDefault="003F1F5F" w:rsidP="003F1F5F">
      <w:pPr>
        <w:ind w:left="426"/>
        <w:rPr>
          <w:lang w:val="pt-BR"/>
        </w:rPr>
      </w:pPr>
      <w:r w:rsidRPr="003F1F5F">
        <w:rPr>
          <w:lang w:val="pt-BR"/>
        </w:rPr>
        <w:t xml:space="preserve">Nesta seção será feita uma </w:t>
      </w:r>
      <w:proofErr w:type="spellStart"/>
      <w:proofErr w:type="gramStart"/>
      <w:r w:rsidRPr="003F1F5F">
        <w:rPr>
          <w:lang w:val="pt-BR"/>
        </w:rPr>
        <w:t>analise</w:t>
      </w:r>
      <w:proofErr w:type="spellEnd"/>
      <w:proofErr w:type="gramEnd"/>
      <w:r w:rsidRPr="003F1F5F">
        <w:rPr>
          <w:lang w:val="pt-BR"/>
        </w:rPr>
        <w:t xml:space="preserve"> do comportamento dos riscos identificados, observados suas tendências e resultado das ações </w:t>
      </w:r>
      <w:r>
        <w:rPr>
          <w:lang w:val="pt-BR"/>
        </w:rPr>
        <w:t>tomadas</w:t>
      </w:r>
      <w:r w:rsidRPr="003F1F5F">
        <w:rPr>
          <w:lang w:val="pt-BR"/>
        </w:rPr>
        <w:t>.  Também deverá conter a relação de novos riscos identificados</w:t>
      </w:r>
      <w:r>
        <w:rPr>
          <w:lang w:val="pt-BR"/>
        </w:rPr>
        <w:t>.</w:t>
      </w:r>
    </w:p>
    <w:p w14:paraId="6668BE05" w14:textId="77777777" w:rsidR="00ED684D" w:rsidRDefault="00ED684D" w:rsidP="00ED684D">
      <w:pPr>
        <w:pStyle w:val="Ttulo1"/>
        <w:ind w:left="426" w:hanging="426"/>
        <w:rPr>
          <w:lang w:val="pt-BR"/>
        </w:rPr>
      </w:pPr>
      <w:bookmarkStart w:id="19" w:name="_Toc191210679"/>
      <w:r>
        <w:rPr>
          <w:lang w:val="pt-BR"/>
        </w:rPr>
        <w:t>Lições Aprendidas</w:t>
      </w:r>
      <w:bookmarkEnd w:id="19"/>
    </w:p>
    <w:p w14:paraId="5B4EAD24" w14:textId="77777777" w:rsidR="003F1F5F" w:rsidRPr="003F1F5F" w:rsidRDefault="003F1F5F" w:rsidP="003F1F5F">
      <w:pPr>
        <w:ind w:left="426"/>
        <w:rPr>
          <w:lang w:val="pt-BR"/>
        </w:rPr>
      </w:pPr>
      <w:r w:rsidRPr="003F1F5F">
        <w:rPr>
          <w:lang w:val="pt-BR"/>
        </w:rPr>
        <w:t>Esta seção conterá as lições aprendidas nesta iteração</w:t>
      </w:r>
      <w:r>
        <w:rPr>
          <w:lang w:val="pt-BR"/>
        </w:rPr>
        <w:t>/fase/projeto</w:t>
      </w:r>
      <w:r w:rsidRPr="003F1F5F">
        <w:rPr>
          <w:lang w:val="pt-BR"/>
        </w:rPr>
        <w:t xml:space="preserve"> e servirá de base para a criação do plano da próxima iteração.</w:t>
      </w:r>
    </w:p>
    <w:sectPr w:rsidR="003F1F5F" w:rsidRPr="003F1F5F" w:rsidSect="00ED684D"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2FE33" w14:textId="77777777" w:rsidR="000A3E2B" w:rsidRDefault="000A3E2B">
      <w:pPr>
        <w:spacing w:line="240" w:lineRule="auto"/>
      </w:pPr>
      <w:r>
        <w:separator/>
      </w:r>
    </w:p>
  </w:endnote>
  <w:endnote w:type="continuationSeparator" w:id="0">
    <w:p w14:paraId="5CDFD55A" w14:textId="77777777" w:rsidR="000A3E2B" w:rsidRDefault="000A3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D9B9C" w14:textId="77777777" w:rsidR="000A3E2B" w:rsidRDefault="000A3E2B">
      <w:pPr>
        <w:spacing w:line="240" w:lineRule="auto"/>
      </w:pPr>
      <w:r>
        <w:separator/>
      </w:r>
    </w:p>
  </w:footnote>
  <w:footnote w:type="continuationSeparator" w:id="0">
    <w:p w14:paraId="365ECE73" w14:textId="77777777" w:rsidR="000A3E2B" w:rsidRDefault="000A3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6A2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A56CFC"/>
    <w:multiLevelType w:val="hybridMultilevel"/>
    <w:tmpl w:val="A418AF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276ECC"/>
    <w:multiLevelType w:val="hybridMultilevel"/>
    <w:tmpl w:val="97C854E4"/>
    <w:lvl w:ilvl="0" w:tplc="173A6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DC032B"/>
    <w:multiLevelType w:val="hybridMultilevel"/>
    <w:tmpl w:val="58122C48"/>
    <w:lvl w:ilvl="0" w:tplc="192AD8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9025F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30F2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8E50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5E70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7E6A9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65D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B6031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102B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887EE1"/>
    <w:multiLevelType w:val="hybridMultilevel"/>
    <w:tmpl w:val="B4C6C05E"/>
    <w:lvl w:ilvl="0" w:tplc="2BB2B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66C95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74CC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9832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D0F0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0E38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78BB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C3B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3ED4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BC5255"/>
    <w:multiLevelType w:val="multilevel"/>
    <w:tmpl w:val="B054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5500A7"/>
    <w:multiLevelType w:val="hybridMultilevel"/>
    <w:tmpl w:val="734CBD78"/>
    <w:lvl w:ilvl="0" w:tplc="A77A7C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4002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04E0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89227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7C07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A652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08E8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5C49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AEE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6"/>
  </w:num>
  <w:num w:numId="15">
    <w:abstractNumId w:val="22"/>
  </w:num>
  <w:num w:numId="16">
    <w:abstractNumId w:val="16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3"/>
  </w:num>
  <w:num w:numId="23">
    <w:abstractNumId w:val="5"/>
  </w:num>
  <w:num w:numId="24">
    <w:abstractNumId w:val="14"/>
  </w:num>
  <w:num w:numId="25">
    <w:abstractNumId w:val="7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84D"/>
    <w:rsid w:val="0009730E"/>
    <w:rsid w:val="000A3E2B"/>
    <w:rsid w:val="000C682E"/>
    <w:rsid w:val="000E0E33"/>
    <w:rsid w:val="001C0CE3"/>
    <w:rsid w:val="00214C39"/>
    <w:rsid w:val="002B272E"/>
    <w:rsid w:val="002F3610"/>
    <w:rsid w:val="003456EE"/>
    <w:rsid w:val="00345880"/>
    <w:rsid w:val="00381E73"/>
    <w:rsid w:val="003F1F5F"/>
    <w:rsid w:val="00413269"/>
    <w:rsid w:val="00446B83"/>
    <w:rsid w:val="00475CF4"/>
    <w:rsid w:val="004949A3"/>
    <w:rsid w:val="004A06B1"/>
    <w:rsid w:val="00503993"/>
    <w:rsid w:val="00536DE0"/>
    <w:rsid w:val="006371EA"/>
    <w:rsid w:val="006E7272"/>
    <w:rsid w:val="006F1D2D"/>
    <w:rsid w:val="006F496E"/>
    <w:rsid w:val="00747B87"/>
    <w:rsid w:val="007E5D9A"/>
    <w:rsid w:val="007E67BF"/>
    <w:rsid w:val="00897F87"/>
    <w:rsid w:val="008E456E"/>
    <w:rsid w:val="00913522"/>
    <w:rsid w:val="00A07531"/>
    <w:rsid w:val="00A37700"/>
    <w:rsid w:val="00A54DBB"/>
    <w:rsid w:val="00AB591D"/>
    <w:rsid w:val="00AD041C"/>
    <w:rsid w:val="00B933D7"/>
    <w:rsid w:val="00C137C6"/>
    <w:rsid w:val="00C7275A"/>
    <w:rsid w:val="00C94D51"/>
    <w:rsid w:val="00CB5F60"/>
    <w:rsid w:val="00CC6415"/>
    <w:rsid w:val="00D4646D"/>
    <w:rsid w:val="00D72970"/>
    <w:rsid w:val="00DA4136"/>
    <w:rsid w:val="00DE6CBF"/>
    <w:rsid w:val="00E063A7"/>
    <w:rsid w:val="00E82FC9"/>
    <w:rsid w:val="00ED684D"/>
    <w:rsid w:val="00F347F9"/>
    <w:rsid w:val="00F966FF"/>
    <w:rsid w:val="00FA5320"/>
    <w:rsid w:val="00FA5A8A"/>
    <w:rsid w:val="00FC2302"/>
    <w:rsid w:val="00FE2023"/>
    <w:rsid w:val="00FE2829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8177BD"/>
  <w15:docId w15:val="{839F22A4-6D0C-4897-AB4F-E9DF254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F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347F9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F347F9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F347F9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F347F9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F347F9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347F9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347F9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47F9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347F9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47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F347F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347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347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F347F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347F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347F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F347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F347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47F9"/>
  </w:style>
  <w:style w:type="paragraph" w:customStyle="1" w:styleId="Bullet1">
    <w:name w:val="Bullet1"/>
    <w:basedOn w:val="Normal"/>
    <w:rsid w:val="00F347F9"/>
    <w:pPr>
      <w:ind w:left="720" w:hanging="432"/>
    </w:pPr>
  </w:style>
  <w:style w:type="paragraph" w:customStyle="1" w:styleId="Bullet2">
    <w:name w:val="Bullet2"/>
    <w:basedOn w:val="Normal"/>
    <w:rsid w:val="00F347F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F347F9"/>
    <w:pPr>
      <w:keepLines/>
      <w:spacing w:after="120"/>
    </w:pPr>
  </w:style>
  <w:style w:type="paragraph" w:styleId="Corpodetexto">
    <w:name w:val="Body Text"/>
    <w:basedOn w:val="Normal"/>
    <w:semiHidden/>
    <w:rsid w:val="00F347F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F347F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F347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347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F347F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F347F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347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47F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F347F9"/>
    <w:pPr>
      <w:ind w:left="600"/>
    </w:pPr>
  </w:style>
  <w:style w:type="paragraph" w:styleId="Sumrio5">
    <w:name w:val="toc 5"/>
    <w:basedOn w:val="Normal"/>
    <w:next w:val="Normal"/>
    <w:autoRedefine/>
    <w:semiHidden/>
    <w:rsid w:val="00F347F9"/>
    <w:pPr>
      <w:ind w:left="800"/>
    </w:pPr>
  </w:style>
  <w:style w:type="paragraph" w:styleId="Sumrio6">
    <w:name w:val="toc 6"/>
    <w:basedOn w:val="Normal"/>
    <w:next w:val="Normal"/>
    <w:autoRedefine/>
    <w:semiHidden/>
    <w:rsid w:val="00F347F9"/>
    <w:pPr>
      <w:ind w:left="1000"/>
    </w:pPr>
  </w:style>
  <w:style w:type="paragraph" w:styleId="Sumrio7">
    <w:name w:val="toc 7"/>
    <w:basedOn w:val="Normal"/>
    <w:next w:val="Normal"/>
    <w:autoRedefine/>
    <w:semiHidden/>
    <w:rsid w:val="00F347F9"/>
    <w:pPr>
      <w:ind w:left="1200"/>
    </w:pPr>
  </w:style>
  <w:style w:type="paragraph" w:styleId="Sumrio8">
    <w:name w:val="toc 8"/>
    <w:basedOn w:val="Normal"/>
    <w:next w:val="Normal"/>
    <w:autoRedefine/>
    <w:semiHidden/>
    <w:rsid w:val="00F347F9"/>
    <w:pPr>
      <w:ind w:left="1400"/>
    </w:pPr>
  </w:style>
  <w:style w:type="paragraph" w:styleId="Sumrio9">
    <w:name w:val="toc 9"/>
    <w:basedOn w:val="Normal"/>
    <w:next w:val="Normal"/>
    <w:autoRedefine/>
    <w:semiHidden/>
    <w:rsid w:val="00F347F9"/>
    <w:pPr>
      <w:ind w:left="1600"/>
    </w:pPr>
  </w:style>
  <w:style w:type="paragraph" w:customStyle="1" w:styleId="Body">
    <w:name w:val="Body"/>
    <w:basedOn w:val="Normal"/>
    <w:rsid w:val="00F347F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F347F9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Recuodecorpodetexto">
    <w:name w:val="Body Text Indent"/>
    <w:basedOn w:val="Normal"/>
    <w:semiHidden/>
    <w:rsid w:val="00F347F9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DA4136"/>
    <w:pPr>
      <w:spacing w:after="120"/>
      <w:ind w:left="720"/>
    </w:pPr>
    <w:rPr>
      <w:iCs/>
      <w:color w:val="000000"/>
      <w:lang w:val="pt-BR"/>
    </w:rPr>
  </w:style>
  <w:style w:type="character" w:styleId="Hyperlink">
    <w:name w:val="Hyperlink"/>
    <w:basedOn w:val="Fontepargpadro"/>
    <w:uiPriority w:val="99"/>
    <w:rsid w:val="00F347F9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F347F9"/>
    <w:rPr>
      <w:color w:val="800080"/>
      <w:u w:val="single"/>
    </w:rPr>
  </w:style>
  <w:style w:type="character" w:customStyle="1" w:styleId="tw4winNone">
    <w:name w:val="tw4winNone"/>
    <w:basedOn w:val="Fontepargpadro"/>
    <w:rsid w:val="00F347F9"/>
  </w:style>
  <w:style w:type="character" w:customStyle="1" w:styleId="tw4winExternal">
    <w:name w:val="tw4winExternal"/>
    <w:basedOn w:val="Fontepargpadro"/>
    <w:rsid w:val="00F347F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347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347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347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347F9"/>
    <w:rPr>
      <w:color w:val="0000FF"/>
    </w:rPr>
  </w:style>
  <w:style w:type="character" w:customStyle="1" w:styleId="tw4winPopup">
    <w:name w:val="tw4winPopup"/>
    <w:rsid w:val="00F347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347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347F9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2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75A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2B272E"/>
    <w:rPr>
      <w:rFonts w:ascii="Arial" w:hAnsi="Arial"/>
      <w:b/>
      <w:bCs/>
      <w:snapToGrid w:val="0"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C94D51"/>
    <w:pPr>
      <w:ind w:left="708"/>
    </w:pPr>
  </w:style>
  <w:style w:type="table" w:customStyle="1" w:styleId="ListaClara1">
    <w:name w:val="Lista Clara1"/>
    <w:basedOn w:val="Tabelanormal"/>
    <w:uiPriority w:val="61"/>
    <w:rsid w:val="00FC230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FC230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DA41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413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4136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41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4136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DA4136"/>
    <w:rPr>
      <w:snapToGrid w:val="0"/>
      <w:lang w:val="en-US" w:eastAsia="en-US"/>
    </w:rPr>
  </w:style>
  <w:style w:type="paragraph" w:customStyle="1" w:styleId="Requisito">
    <w:name w:val="Requisito"/>
    <w:basedOn w:val="Ttulo2"/>
    <w:qFormat/>
    <w:rsid w:val="00CB5F60"/>
    <w:pPr>
      <w:numPr>
        <w:ilvl w:val="0"/>
      </w:numPr>
      <w:spacing w:before="240"/>
      <w:ind w:left="425" w:hanging="720"/>
      <w:outlineLvl w:val="3"/>
    </w:pPr>
    <w:rPr>
      <w:rFonts w:ascii="Times New Roman" w:hAnsi="Times New Roman"/>
      <w:lang w:val="pt-BR"/>
    </w:rPr>
  </w:style>
  <w:style w:type="table" w:styleId="Tabelacomgrade">
    <w:name w:val="Table Grid"/>
    <w:basedOn w:val="Tabelanormal"/>
    <w:uiPriority w:val="59"/>
    <w:rsid w:val="00E82F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E82FC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dia21">
    <w:name w:val="Lista Média 21"/>
    <w:basedOn w:val="Tabelanormal"/>
    <w:uiPriority w:val="66"/>
    <w:rsid w:val="00E82FC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E82FC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rte">
    <w:name w:val="Strong"/>
    <w:basedOn w:val="Fontepargpadro"/>
    <w:uiPriority w:val="22"/>
    <w:qFormat/>
    <w:rsid w:val="00475CF4"/>
    <w:rPr>
      <w:b/>
      <w:bCs/>
    </w:rPr>
  </w:style>
  <w:style w:type="table" w:customStyle="1" w:styleId="SombreamentoMdio21">
    <w:name w:val="Sombreamento Médio 21"/>
    <w:basedOn w:val="Tabelanormal"/>
    <w:uiPriority w:val="64"/>
    <w:rsid w:val="007E5D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7E5D9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7E5D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0E0E33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0E0E33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393">
      <w:bodyDiv w:val="1"/>
      <w:marLeft w:val="0"/>
      <w:marRight w:val="26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39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6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3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6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0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0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1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5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8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7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1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6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3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4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3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wserver:30223/PWA/MPS.BR/PSDS/defaul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PSBR\ARTEFATOS\REQxxxx%20-%20Documento%20de%20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3ECFC3-2D2A-4DFC-B261-2FA074B4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REQxxxx - Documento de Requisitos.dot</Template>
  <TotalTime>43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Especificação Suplementar</vt:lpstr>
    </vt:vector>
  </TitlesOfParts>
  <Company>&lt;Nome da Empresa&gt;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REQxxxx - &lt;Nome do Projeto&gt;</dc:subject>
  <dc:creator>selene.lindsay</dc:creator>
  <cp:keywords/>
  <dc:description/>
  <cp:lastModifiedBy>Maxwell Anderson</cp:lastModifiedBy>
  <cp:revision>8</cp:revision>
  <cp:lastPrinted>2008-02-12T20:52:00Z</cp:lastPrinted>
  <dcterms:created xsi:type="dcterms:W3CDTF">2008-02-19T21:47:00Z</dcterms:created>
  <dcterms:modified xsi:type="dcterms:W3CDTF">2022-08-12T17:13:00Z</dcterms:modified>
</cp:coreProperties>
</file>